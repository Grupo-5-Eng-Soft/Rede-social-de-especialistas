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="00CD3158">
        <w:rPr>
          <w:lang w:val="pt-BR"/>
        </w:rPr>
        <w:t>Avaliar</w:t>
      </w:r>
      <w:r w:rsidR="00535838">
        <w:rPr>
          <w:lang w:val="pt-BR"/>
        </w:rPr>
        <w:t xml:space="preserve"> </w:t>
      </w:r>
      <w:r w:rsidR="00BE023A">
        <w:rPr>
          <w:lang w:val="pt-BR"/>
        </w:rPr>
        <w:t>Resposta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792C64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 xml:space="preserve">Usuário </w:t>
      </w:r>
      <w:r w:rsidR="00CD3158">
        <w:rPr>
          <w:rFonts w:ascii="Arial" w:hAnsi="Arial" w:cs="Arial"/>
          <w:lang w:val="pt-BR" w:eastAsia="pt-BR"/>
        </w:rPr>
        <w:t>avalia</w:t>
      </w:r>
      <w:r>
        <w:rPr>
          <w:rFonts w:ascii="Arial" w:hAnsi="Arial" w:cs="Arial"/>
          <w:lang w:val="pt-BR" w:eastAsia="pt-BR"/>
        </w:rPr>
        <w:t xml:space="preserve"> uma resposta que já foi dada para sua pergunta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8455AF" w:rsidP="00985EE5">
      <w:pPr>
        <w:pStyle w:val="Ttulo2"/>
      </w:pPr>
      <w:r w:rsidRPr="008455AF">
        <w:rPr>
          <w:lang w:val="pt-BR"/>
        </w:rPr>
        <w:t>Usuário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792C64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 xml:space="preserve">O usuário solicita </w:t>
      </w:r>
      <w:r w:rsidR="00CD3158">
        <w:rPr>
          <w:rFonts w:ascii="Arial" w:hAnsi="Arial" w:cs="Arial"/>
          <w:lang w:val="pt-BR" w:eastAsia="pt-BR"/>
        </w:rPr>
        <w:t>avaliar</w:t>
      </w:r>
      <w:r>
        <w:rPr>
          <w:rFonts w:ascii="Arial" w:hAnsi="Arial" w:cs="Arial"/>
          <w:lang w:val="pt-BR" w:eastAsia="pt-BR"/>
        </w:rPr>
        <w:t xml:space="preserve"> uma resposta</w:t>
      </w:r>
      <w:r w:rsidR="00C95DF0">
        <w:rPr>
          <w:rFonts w:ascii="Arial" w:hAnsi="Arial" w:cs="Arial"/>
          <w:lang w:val="pt-BR" w:eastAsia="pt-BR"/>
        </w:rPr>
        <w:t>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CD3158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a nota da resposta</w:t>
      </w:r>
      <w:r w:rsidR="00EA2842">
        <w:rPr>
          <w:rFonts w:ascii="Arial" w:hAnsi="Arial" w:cs="Arial"/>
          <w:lang w:val="pt-BR" w:eastAsia="pt-BR"/>
        </w:rPr>
        <w:t>:</w:t>
      </w:r>
    </w:p>
    <w:p w:rsidR="00C95DF0" w:rsidRPr="00C95DF0" w:rsidRDefault="00792C64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informa os dados referentes à r</w:t>
      </w:r>
      <w:r w:rsidR="00CD3158">
        <w:rPr>
          <w:rFonts w:ascii="Arial" w:hAnsi="Arial" w:cs="Arial"/>
          <w:lang w:val="pt-BR" w:eastAsia="pt-BR"/>
        </w:rPr>
        <w:t>esposta</w:t>
      </w:r>
      <w:r w:rsidR="007B5C36">
        <w:rPr>
          <w:rFonts w:ascii="Arial" w:hAnsi="Arial" w:cs="Arial"/>
          <w:lang w:val="pt-BR" w:eastAsia="pt-BR"/>
        </w:rPr>
        <w:t>;</w:t>
      </w:r>
    </w:p>
    <w:p w:rsidR="00EA2842" w:rsidRPr="008455AF" w:rsidRDefault="00792C64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valida os dados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CD3158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cadastra a nota relativa à resposta e ao especialista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CD3158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marca a thread como somente leitura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BE023A" w:rsidRDefault="00CD3158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usuário que a avaliação foi feita e o caso de uso termina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E96106" w:rsidP="000E5836">
      <w:pPr>
        <w:pStyle w:val="Ttulo1"/>
      </w:pPr>
      <w:r>
        <w:t>Post-conditions</w:t>
      </w:r>
    </w:p>
    <w:p w:rsidR="008866E4" w:rsidRPr="00CD3158" w:rsidRDefault="00CD3158" w:rsidP="00CD3158">
      <w:pPr>
        <w:pStyle w:val="Ttulo2"/>
        <w:rPr>
          <w:lang w:val="pt-BR"/>
        </w:rPr>
      </w:pPr>
      <w:r w:rsidRPr="00CD3158">
        <w:rPr>
          <w:rFonts w:cs="Arial"/>
          <w:lang w:val="pt-BR" w:eastAsia="pt-BR"/>
        </w:rPr>
        <w:t xml:space="preserve">O usuário deu a nota à resposta e a thread foi encerrada </w:t>
      </w:r>
      <w:r>
        <w:rPr>
          <w:rFonts w:cs="Arial"/>
          <w:lang w:val="pt-BR" w:eastAsia="pt-BR"/>
        </w:rPr>
        <w:t>sistema.</w:t>
      </w:r>
    </w:p>
    <w:sectPr w:rsidR="008866E4" w:rsidRPr="00CD3158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600" w:rsidRDefault="00024600">
      <w:r>
        <w:separator/>
      </w:r>
    </w:p>
  </w:endnote>
  <w:endnote w:type="continuationSeparator" w:id="1">
    <w:p w:rsidR="00024600" w:rsidRDefault="00024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EE397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E3971">
            <w:rPr>
              <w:rStyle w:val="Nmerodepgina"/>
              <w:sz w:val="20"/>
            </w:rPr>
            <w:fldChar w:fldCharType="separate"/>
          </w:r>
          <w:r w:rsidR="00CD3158">
            <w:rPr>
              <w:rStyle w:val="Nmerodepgina"/>
              <w:noProof/>
              <w:sz w:val="20"/>
            </w:rPr>
            <w:t>1</w:t>
          </w:r>
          <w:r w:rsidR="00EE397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EE3971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EE3971" w:rsidRPr="006F60B2">
            <w:rPr>
              <w:rStyle w:val="Nmerodepgina"/>
              <w:sz w:val="20"/>
              <w:szCs w:val="20"/>
            </w:rPr>
            <w:fldChar w:fldCharType="separate"/>
          </w:r>
          <w:r w:rsidR="00CD3158">
            <w:rPr>
              <w:rStyle w:val="Nmerodepgina"/>
              <w:noProof/>
              <w:sz w:val="20"/>
              <w:szCs w:val="20"/>
            </w:rPr>
            <w:t>1</w:t>
          </w:r>
          <w:r w:rsidR="00EE3971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600" w:rsidRDefault="00024600">
      <w:r>
        <w:separator/>
      </w:r>
    </w:p>
  </w:footnote>
  <w:footnote w:type="continuationSeparator" w:id="1">
    <w:p w:rsidR="00024600" w:rsidRDefault="000246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CD3158" w:rsidRDefault="00985EE5" w:rsidP="00CD3158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CD3158">
            <w:rPr>
              <w:sz w:val="20"/>
            </w:rPr>
            <w:t>Avaliar Resposta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24600"/>
    <w:rsid w:val="0005497B"/>
    <w:rsid w:val="000E5836"/>
    <w:rsid w:val="00115045"/>
    <w:rsid w:val="001674CB"/>
    <w:rsid w:val="001751A2"/>
    <w:rsid w:val="001A35E0"/>
    <w:rsid w:val="00271D80"/>
    <w:rsid w:val="002E04CF"/>
    <w:rsid w:val="0032248C"/>
    <w:rsid w:val="004542E5"/>
    <w:rsid w:val="004719BF"/>
    <w:rsid w:val="00497359"/>
    <w:rsid w:val="004D4791"/>
    <w:rsid w:val="00535838"/>
    <w:rsid w:val="006B0D38"/>
    <w:rsid w:val="006F60B2"/>
    <w:rsid w:val="00792C64"/>
    <w:rsid w:val="007B5C36"/>
    <w:rsid w:val="007D4E7B"/>
    <w:rsid w:val="008216FB"/>
    <w:rsid w:val="008455AF"/>
    <w:rsid w:val="008866E4"/>
    <w:rsid w:val="00942ADD"/>
    <w:rsid w:val="00985EE5"/>
    <w:rsid w:val="00AF141E"/>
    <w:rsid w:val="00B04B13"/>
    <w:rsid w:val="00BE023A"/>
    <w:rsid w:val="00C5100A"/>
    <w:rsid w:val="00C95DF0"/>
    <w:rsid w:val="00CD3158"/>
    <w:rsid w:val="00D738E6"/>
    <w:rsid w:val="00DD030D"/>
    <w:rsid w:val="00DD175D"/>
    <w:rsid w:val="00DF5CAF"/>
    <w:rsid w:val="00E839BD"/>
    <w:rsid w:val="00E96106"/>
    <w:rsid w:val="00EA2842"/>
    <w:rsid w:val="00EE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121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10</cp:revision>
  <cp:lastPrinted>2011-10-23T15:57:00Z</cp:lastPrinted>
  <dcterms:created xsi:type="dcterms:W3CDTF">2011-10-23T14:10:00Z</dcterms:created>
  <dcterms:modified xsi:type="dcterms:W3CDTF">2011-10-23T16:41:00Z</dcterms:modified>
</cp:coreProperties>
</file>