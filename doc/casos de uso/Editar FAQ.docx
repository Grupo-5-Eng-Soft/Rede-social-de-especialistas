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Pr="008455AF" w:rsidRDefault="00EA2842" w:rsidP="00DD175D">
      <w:pPr>
        <w:pStyle w:val="Ttulo"/>
        <w:rPr>
          <w:lang w:val="pt-BR"/>
        </w:rPr>
      </w:pPr>
      <w:r w:rsidRPr="008455AF">
        <w:rPr>
          <w:lang w:val="pt-BR"/>
        </w:rPr>
        <w:t>Rede Social</w:t>
      </w:r>
      <w:r w:rsidR="00E96106" w:rsidRPr="008455AF">
        <w:rPr>
          <w:lang w:val="pt-BR"/>
        </w:rPr>
        <w:br/>
        <w:t xml:space="preserve">Use-Case: </w:t>
      </w:r>
      <w:r w:rsidR="00EF5CFB">
        <w:rPr>
          <w:lang w:val="pt-BR"/>
        </w:rPr>
        <w:t>Editar</w:t>
      </w:r>
      <w:r w:rsidR="00E373C0">
        <w:rPr>
          <w:lang w:val="pt-BR"/>
        </w:rPr>
        <w:t xml:space="preserve"> FAQ</w:t>
      </w:r>
    </w:p>
    <w:p w:rsidR="00E96106" w:rsidRDefault="00E96106" w:rsidP="008866E4">
      <w:pPr>
        <w:pStyle w:val="Ttulo1"/>
      </w:pPr>
      <w:r>
        <w:t>Brief Description</w:t>
      </w:r>
    </w:p>
    <w:p w:rsidR="00E96106" w:rsidRPr="008455AF" w:rsidRDefault="00E373C0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 xml:space="preserve">Especialista </w:t>
      </w:r>
      <w:r w:rsidR="00EF5CFB">
        <w:rPr>
          <w:rFonts w:ascii="Arial" w:hAnsi="Arial" w:cs="Arial"/>
          <w:lang w:val="pt-BR" w:eastAsia="pt-BR"/>
        </w:rPr>
        <w:t>edita uma entrada do FAQ</w:t>
      </w:r>
      <w:r w:rsidR="00EA2842" w:rsidRPr="008455AF">
        <w:rPr>
          <w:lang w:val="pt-BR"/>
        </w:rPr>
        <w:t>.</w:t>
      </w:r>
    </w:p>
    <w:p w:rsidR="00E96106" w:rsidRPr="008455AF" w:rsidRDefault="00E96106" w:rsidP="008866E4">
      <w:pPr>
        <w:pStyle w:val="Ttulo1"/>
        <w:rPr>
          <w:lang w:val="pt-BR"/>
        </w:rPr>
      </w:pPr>
      <w:r>
        <w:t>Actor Brief Descriptions</w:t>
      </w:r>
    </w:p>
    <w:p w:rsidR="00E96106" w:rsidRDefault="00EF5CFB" w:rsidP="00985EE5">
      <w:pPr>
        <w:pStyle w:val="Ttulo2"/>
      </w:pPr>
      <w:r>
        <w:rPr>
          <w:lang w:val="pt-BR"/>
        </w:rPr>
        <w:t>Especialista</w:t>
      </w:r>
      <w:r w:rsidR="00EA2842">
        <w:t>.</w:t>
      </w:r>
    </w:p>
    <w:p w:rsidR="00E96106" w:rsidRDefault="00E96106" w:rsidP="008866E4">
      <w:pPr>
        <w:pStyle w:val="Ttulo1"/>
      </w:pPr>
      <w:r>
        <w:t>Preconditions</w:t>
      </w:r>
    </w:p>
    <w:p w:rsidR="00EA2842" w:rsidRPr="008455AF" w:rsidRDefault="00E373C0" w:rsidP="00EA2842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>O usuário deve estar autenticado, deve ser especialista na área</w:t>
      </w:r>
      <w:r w:rsidR="00EF5CFB">
        <w:rPr>
          <w:rFonts w:ascii="Arial" w:hAnsi="Arial" w:cs="Arial"/>
          <w:lang w:val="pt-BR" w:eastAsia="pt-BR"/>
        </w:rPr>
        <w:t>.</w:t>
      </w:r>
    </w:p>
    <w:p w:rsidR="00E96106" w:rsidRDefault="00E96106" w:rsidP="00EA2842">
      <w:pPr>
        <w:pStyle w:val="Ttulo1"/>
      </w:pPr>
      <w:r>
        <w:t>Basic Flow of Events</w:t>
      </w:r>
    </w:p>
    <w:p w:rsidR="00EA2842" w:rsidRPr="008455AF" w:rsidRDefault="00EF5CFB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Especialista seleciona a entrada do FAQ que deseja editar</w:t>
      </w:r>
      <w:r w:rsidR="00EA2842">
        <w:rPr>
          <w:rFonts w:ascii="Arial" w:hAnsi="Arial" w:cs="Arial"/>
          <w:lang w:val="pt-BR" w:eastAsia="pt-BR"/>
        </w:rPr>
        <w:t>:</w:t>
      </w:r>
    </w:p>
    <w:p w:rsidR="00C95DF0" w:rsidRPr="00C95DF0" w:rsidRDefault="00EF5CFB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exibe a pergunta a ser modificada</w:t>
      </w:r>
      <w:r w:rsidR="007B5C36">
        <w:rPr>
          <w:rFonts w:ascii="Arial" w:hAnsi="Arial" w:cs="Arial"/>
          <w:lang w:val="pt-BR" w:eastAsia="pt-BR"/>
        </w:rPr>
        <w:t>;</w:t>
      </w:r>
    </w:p>
    <w:p w:rsidR="00EA2842" w:rsidRPr="00EF5CFB" w:rsidRDefault="00EF5CFB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requer dados referentes às modificações</w:t>
      </w:r>
    </w:p>
    <w:p w:rsidR="00EF5CFB" w:rsidRPr="00EF5CFB" w:rsidRDefault="00EF5CFB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Usuário informa os dados referentes à modificação</w:t>
      </w:r>
    </w:p>
    <w:p w:rsidR="00EF5CFB" w:rsidRPr="00EF5CFB" w:rsidRDefault="00EF5CFB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valida os dados</w:t>
      </w:r>
    </w:p>
    <w:p w:rsidR="00EF5CFB" w:rsidRPr="008455AF" w:rsidRDefault="00EF5CFB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cadastra a modificação</w:t>
      </w:r>
    </w:p>
    <w:p w:rsidR="00E96106" w:rsidRDefault="00E96106" w:rsidP="000E5836">
      <w:pPr>
        <w:pStyle w:val="Ttulo1"/>
      </w:pPr>
      <w:r>
        <w:t>Post-conditions</w:t>
      </w:r>
    </w:p>
    <w:p w:rsidR="00E96106" w:rsidRPr="008455AF" w:rsidRDefault="00EF5CFB" w:rsidP="00EA2842">
      <w:pPr>
        <w:pStyle w:val="Ttulo2"/>
        <w:rPr>
          <w:lang w:val="pt-BR"/>
        </w:rPr>
      </w:pPr>
      <w:r>
        <w:rPr>
          <w:rFonts w:cs="Arial"/>
          <w:lang w:val="pt-BR" w:eastAsia="pt-BR"/>
        </w:rPr>
        <w:t>especialista marcou a thread como FAQ e essa está disponível na seção de FAQ da especialidade</w:t>
      </w:r>
      <w:r w:rsidR="00EA2842">
        <w:rPr>
          <w:rFonts w:cs="Arial"/>
          <w:lang w:val="pt-BR" w:eastAsia="pt-BR"/>
        </w:rPr>
        <w:t>.</w:t>
      </w:r>
    </w:p>
    <w:p w:rsidR="008866E4" w:rsidRPr="008455AF" w:rsidRDefault="008866E4">
      <w:pPr>
        <w:rPr>
          <w:lang w:val="pt-BR"/>
        </w:rPr>
      </w:pPr>
    </w:p>
    <w:sectPr w:rsidR="008866E4" w:rsidRPr="008455AF" w:rsidSect="004719B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A81" w:rsidRDefault="00777A81">
      <w:r>
        <w:separator/>
      </w:r>
    </w:p>
  </w:endnote>
  <w:endnote w:type="continuationSeparator" w:id="1">
    <w:p w:rsidR="00777A81" w:rsidRDefault="00777A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A31A7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A31A73">
            <w:rPr>
              <w:rStyle w:val="Nmerodepgina"/>
              <w:sz w:val="20"/>
            </w:rPr>
            <w:fldChar w:fldCharType="separate"/>
          </w:r>
          <w:r w:rsidR="00EF5CFB">
            <w:rPr>
              <w:rStyle w:val="Nmerodepgina"/>
              <w:noProof/>
              <w:sz w:val="20"/>
            </w:rPr>
            <w:t>1</w:t>
          </w:r>
          <w:r w:rsidR="00A31A73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A31A73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A31A73" w:rsidRPr="006F60B2">
            <w:rPr>
              <w:rStyle w:val="Nmerodepgina"/>
              <w:sz w:val="20"/>
              <w:szCs w:val="20"/>
            </w:rPr>
            <w:fldChar w:fldCharType="separate"/>
          </w:r>
          <w:r w:rsidR="00EF5CFB">
            <w:rPr>
              <w:rStyle w:val="Nmerodepgina"/>
              <w:noProof/>
              <w:sz w:val="20"/>
              <w:szCs w:val="20"/>
            </w:rPr>
            <w:t>1</w:t>
          </w:r>
          <w:r w:rsidR="00A31A73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A81" w:rsidRDefault="00777A81">
      <w:r>
        <w:separator/>
      </w:r>
    </w:p>
  </w:footnote>
  <w:footnote w:type="continuationSeparator" w:id="1">
    <w:p w:rsidR="00777A81" w:rsidRDefault="00777A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>
      <w:tc>
        <w:tcPr>
          <w:tcW w:w="6379" w:type="dxa"/>
        </w:tcPr>
        <w:p w:rsidR="00EA2842" w:rsidRDefault="00EA2842" w:rsidP="00EA2842">
          <w:pPr>
            <w:rPr>
              <w:sz w:val="20"/>
            </w:rPr>
          </w:pPr>
          <w:r>
            <w:rPr>
              <w:sz w:val="20"/>
            </w:rPr>
            <w:t>Rede Social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C95DF0" w:rsidRDefault="00985EE5" w:rsidP="00EF5CFB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EF5CFB">
            <w:rPr>
              <w:sz w:val="20"/>
            </w:rPr>
            <w:t>Editar</w:t>
          </w:r>
          <w:r w:rsidR="00E373C0">
            <w:rPr>
              <w:sz w:val="20"/>
            </w:rPr>
            <w:t xml:space="preserve">  como FAQ</w:t>
          </w:r>
        </w:p>
      </w:tc>
      <w:tc>
        <w:tcPr>
          <w:tcW w:w="2369" w:type="dxa"/>
        </w:tcPr>
        <w:p w:rsidR="00EA2842" w:rsidRPr="00EA2842" w:rsidRDefault="00985EE5" w:rsidP="00EA2842">
          <w:pPr>
            <w:rPr>
              <w:sz w:val="20"/>
              <w:u w:val="single"/>
            </w:rPr>
          </w:pPr>
          <w:r>
            <w:rPr>
              <w:sz w:val="20"/>
            </w:rPr>
            <w:t xml:space="preserve">  Date:  </w:t>
          </w:r>
          <w:r w:rsidR="00EA2842">
            <w:rPr>
              <w:sz w:val="20"/>
            </w:rPr>
            <w:t>23/10/2011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678F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22942D8"/>
    <w:multiLevelType w:val="hybridMultilevel"/>
    <w:tmpl w:val="336C311A"/>
    <w:lvl w:ilvl="0" w:tplc="4D6A499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4CF"/>
    <w:rsid w:val="0005497B"/>
    <w:rsid w:val="000E5836"/>
    <w:rsid w:val="00115045"/>
    <w:rsid w:val="001674CB"/>
    <w:rsid w:val="001751A2"/>
    <w:rsid w:val="001A35E0"/>
    <w:rsid w:val="002E04CF"/>
    <w:rsid w:val="0032248C"/>
    <w:rsid w:val="004542E5"/>
    <w:rsid w:val="004719BF"/>
    <w:rsid w:val="00497359"/>
    <w:rsid w:val="004D4791"/>
    <w:rsid w:val="00535838"/>
    <w:rsid w:val="0058631D"/>
    <w:rsid w:val="006B0D38"/>
    <w:rsid w:val="006F60B2"/>
    <w:rsid w:val="00777A81"/>
    <w:rsid w:val="007B5C36"/>
    <w:rsid w:val="007D4E7B"/>
    <w:rsid w:val="008216FB"/>
    <w:rsid w:val="008455AF"/>
    <w:rsid w:val="008866E4"/>
    <w:rsid w:val="00942ADD"/>
    <w:rsid w:val="00985EE5"/>
    <w:rsid w:val="00A31A73"/>
    <w:rsid w:val="00AF141E"/>
    <w:rsid w:val="00B04B13"/>
    <w:rsid w:val="00BE023A"/>
    <w:rsid w:val="00C5100A"/>
    <w:rsid w:val="00C95DF0"/>
    <w:rsid w:val="00D738E6"/>
    <w:rsid w:val="00DD030D"/>
    <w:rsid w:val="00DD175D"/>
    <w:rsid w:val="00DF5CAF"/>
    <w:rsid w:val="00E373C0"/>
    <w:rsid w:val="00E96106"/>
    <w:rsid w:val="00EA2842"/>
    <w:rsid w:val="00EF5CFB"/>
    <w:rsid w:val="00F8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9B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719BF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719BF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719B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719B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19B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19BF"/>
  </w:style>
  <w:style w:type="paragraph" w:styleId="Corpodetexto">
    <w:name w:val="Body Text"/>
    <w:basedOn w:val="Normal"/>
    <w:link w:val="CorpodetextoChar"/>
    <w:rsid w:val="004719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719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Casos%20de%20Uso\Historia%201\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</Template>
  <TotalTime>122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Caio</dc:creator>
  <cp:lastModifiedBy>Caio</cp:lastModifiedBy>
  <cp:revision>10</cp:revision>
  <cp:lastPrinted>2011-10-23T15:57:00Z</cp:lastPrinted>
  <dcterms:created xsi:type="dcterms:W3CDTF">2011-10-23T14:10:00Z</dcterms:created>
  <dcterms:modified xsi:type="dcterms:W3CDTF">2011-10-23T16:45:00Z</dcterms:modified>
</cp:coreProperties>
</file>