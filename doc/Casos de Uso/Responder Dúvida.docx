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535838">
        <w:rPr>
          <w:lang w:val="pt-BR"/>
        </w:rPr>
        <w:t>Responder Dúvida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535838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Usuário responde uma duvida já existente no sistema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535838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Usuário solicita responder uma dúvida</w:t>
      </w:r>
      <w:r w:rsidR="00C95DF0">
        <w:rPr>
          <w:rFonts w:ascii="Arial" w:hAnsi="Arial" w:cs="Arial"/>
          <w:lang w:val="pt-BR" w:eastAsia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53583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 resposta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53583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Especialista informa os dados referentes à resposta</w:t>
      </w:r>
      <w:r w:rsidR="007B5C36">
        <w:rPr>
          <w:rFonts w:ascii="Arial" w:hAnsi="Arial" w:cs="Arial"/>
          <w:lang w:val="pt-BR" w:eastAsia="pt-BR"/>
        </w:rPr>
        <w:t>;</w:t>
      </w:r>
    </w:p>
    <w:p w:rsidR="00EA2842" w:rsidRPr="008455AF" w:rsidRDefault="00535838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535838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resposta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535838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envia e-mail para o usuário autor da pergunta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7B5C36" w:rsidRDefault="00535838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especialista que a resposta foi postada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535838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O especialista respondeu a dúvida, a resposta ficou disponível no sistema e o e-mail foi enviado ao usuário autor da dúvida e aos demais especialistas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5E0" w:rsidRDefault="001A35E0">
      <w:r>
        <w:separator/>
      </w:r>
    </w:p>
  </w:endnote>
  <w:endnote w:type="continuationSeparator" w:id="1">
    <w:p w:rsidR="001A35E0" w:rsidRDefault="001A3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4D479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D4791">
            <w:rPr>
              <w:rStyle w:val="Nmerodepgina"/>
              <w:sz w:val="20"/>
            </w:rPr>
            <w:fldChar w:fldCharType="separate"/>
          </w:r>
          <w:r w:rsidR="00535838">
            <w:rPr>
              <w:rStyle w:val="Nmerodepgina"/>
              <w:noProof/>
              <w:sz w:val="20"/>
            </w:rPr>
            <w:t>1</w:t>
          </w:r>
          <w:r w:rsidR="004D479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4D4791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4D4791" w:rsidRPr="006F60B2">
            <w:rPr>
              <w:rStyle w:val="Nmerodepgina"/>
              <w:sz w:val="20"/>
              <w:szCs w:val="20"/>
            </w:rPr>
            <w:fldChar w:fldCharType="separate"/>
          </w:r>
          <w:r w:rsidR="00535838">
            <w:rPr>
              <w:rStyle w:val="Nmerodepgina"/>
              <w:noProof/>
              <w:sz w:val="20"/>
              <w:szCs w:val="20"/>
            </w:rPr>
            <w:t>1</w:t>
          </w:r>
          <w:r w:rsidR="004D4791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5E0" w:rsidRDefault="001A35E0">
      <w:r>
        <w:separator/>
      </w:r>
    </w:p>
  </w:footnote>
  <w:footnote w:type="continuationSeparator" w:id="1">
    <w:p w:rsidR="001A35E0" w:rsidRDefault="001A35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535838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535838">
            <w:rPr>
              <w:sz w:val="20"/>
            </w:rPr>
            <w:t>Responder</w:t>
          </w:r>
          <w:r w:rsidR="007B5C36" w:rsidRPr="00535838">
            <w:rPr>
              <w:sz w:val="20"/>
            </w:rPr>
            <w:t xml:space="preserve"> Dúvida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74CB"/>
    <w:rsid w:val="001751A2"/>
    <w:rsid w:val="001A35E0"/>
    <w:rsid w:val="002E04CF"/>
    <w:rsid w:val="004542E5"/>
    <w:rsid w:val="004719BF"/>
    <w:rsid w:val="00497359"/>
    <w:rsid w:val="004D4791"/>
    <w:rsid w:val="00535838"/>
    <w:rsid w:val="006B0D38"/>
    <w:rsid w:val="006F60B2"/>
    <w:rsid w:val="007B5C36"/>
    <w:rsid w:val="007D4E7B"/>
    <w:rsid w:val="008216FB"/>
    <w:rsid w:val="008455AF"/>
    <w:rsid w:val="008866E4"/>
    <w:rsid w:val="00942ADD"/>
    <w:rsid w:val="00985EE5"/>
    <w:rsid w:val="00AF141E"/>
    <w:rsid w:val="00B04B13"/>
    <w:rsid w:val="00C95DF0"/>
    <w:rsid w:val="00D738E6"/>
    <w:rsid w:val="00DD030D"/>
    <w:rsid w:val="00DD175D"/>
    <w:rsid w:val="00DF5CAF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117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7</cp:revision>
  <cp:lastPrinted>2011-10-23T15:57:00Z</cp:lastPrinted>
  <dcterms:created xsi:type="dcterms:W3CDTF">2011-10-23T14:10:00Z</dcterms:created>
  <dcterms:modified xsi:type="dcterms:W3CDTF">2011-10-23T16:36:00Z</dcterms:modified>
</cp:coreProperties>
</file>