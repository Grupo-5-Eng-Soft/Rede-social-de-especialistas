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="00E373C0">
        <w:rPr>
          <w:lang w:val="pt-BR"/>
        </w:rPr>
        <w:t>Marcar como FAQ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E373C0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Especialista marca uma thread como FAQ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C41802" w:rsidP="00985EE5">
      <w:pPr>
        <w:pStyle w:val="Ttulo2"/>
      </w:pPr>
      <w:r>
        <w:rPr>
          <w:lang w:val="pt-BR"/>
        </w:rPr>
        <w:t>Especialista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E373C0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O usuário deve estar autenticado, deve ser especialista na área e a pergunta deve ter uma resposta</w:t>
      </w:r>
      <w:r w:rsidR="00C95DF0">
        <w:rPr>
          <w:rFonts w:ascii="Arial" w:hAnsi="Arial" w:cs="Arial"/>
          <w:lang w:val="pt-BR" w:eastAsia="pt-BR"/>
        </w:rPr>
        <w:t>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E373C0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Especialista seleciona a thread que quer marcar como FAQ</w:t>
      </w:r>
      <w:r w:rsidR="00EA2842">
        <w:rPr>
          <w:rFonts w:ascii="Arial" w:hAnsi="Arial" w:cs="Arial"/>
          <w:lang w:val="pt-BR" w:eastAsia="pt-BR"/>
        </w:rPr>
        <w:t>:</w:t>
      </w:r>
    </w:p>
    <w:p w:rsidR="00C95DF0" w:rsidRPr="00C95DF0" w:rsidRDefault="00E373C0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marca a thread como FAQ</w:t>
      </w:r>
      <w:r w:rsidR="007B5C36">
        <w:rPr>
          <w:rFonts w:ascii="Arial" w:hAnsi="Arial" w:cs="Arial"/>
          <w:lang w:val="pt-BR" w:eastAsia="pt-BR"/>
        </w:rPr>
        <w:t>;</w:t>
      </w:r>
    </w:p>
    <w:p w:rsidR="00EA2842" w:rsidRPr="008455AF" w:rsidRDefault="00E373C0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especialista que a thread foi marcada como FAQ e o caso de uso termina: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E373C0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especialista marcou a thread como FAQ e essa está disponível na seção de FAQ da especialidade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385" w:rsidRDefault="00DC1385">
      <w:r>
        <w:separator/>
      </w:r>
    </w:p>
  </w:endnote>
  <w:endnote w:type="continuationSeparator" w:id="1">
    <w:p w:rsidR="00DC1385" w:rsidRDefault="00DC1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6827E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6827E0">
            <w:rPr>
              <w:rStyle w:val="Nmerodepgina"/>
              <w:sz w:val="20"/>
            </w:rPr>
            <w:fldChar w:fldCharType="separate"/>
          </w:r>
          <w:r w:rsidR="00C41802">
            <w:rPr>
              <w:rStyle w:val="Nmerodepgina"/>
              <w:noProof/>
              <w:sz w:val="20"/>
            </w:rPr>
            <w:t>1</w:t>
          </w:r>
          <w:r w:rsidR="006827E0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827E0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827E0" w:rsidRPr="006F60B2">
            <w:rPr>
              <w:rStyle w:val="Nmerodepgina"/>
              <w:sz w:val="20"/>
              <w:szCs w:val="20"/>
            </w:rPr>
            <w:fldChar w:fldCharType="separate"/>
          </w:r>
          <w:r w:rsidR="00C41802">
            <w:rPr>
              <w:rStyle w:val="Nmerodepgina"/>
              <w:noProof/>
              <w:sz w:val="20"/>
              <w:szCs w:val="20"/>
            </w:rPr>
            <w:t>1</w:t>
          </w:r>
          <w:r w:rsidR="006827E0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385" w:rsidRDefault="00DC1385">
      <w:r>
        <w:separator/>
      </w:r>
    </w:p>
  </w:footnote>
  <w:footnote w:type="continuationSeparator" w:id="1">
    <w:p w:rsidR="00DC1385" w:rsidRDefault="00DC13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C95DF0" w:rsidRDefault="00985EE5" w:rsidP="00E373C0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E373C0">
            <w:rPr>
              <w:sz w:val="20"/>
            </w:rPr>
            <w:t>Marcar  como FAQ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674CB"/>
    <w:rsid w:val="001751A2"/>
    <w:rsid w:val="001A35E0"/>
    <w:rsid w:val="002E04CF"/>
    <w:rsid w:val="0032248C"/>
    <w:rsid w:val="004542E5"/>
    <w:rsid w:val="004719BF"/>
    <w:rsid w:val="00497359"/>
    <w:rsid w:val="004D4791"/>
    <w:rsid w:val="00535838"/>
    <w:rsid w:val="0058631D"/>
    <w:rsid w:val="006827E0"/>
    <w:rsid w:val="006B0D38"/>
    <w:rsid w:val="006F60B2"/>
    <w:rsid w:val="007B5C36"/>
    <w:rsid w:val="007D4E7B"/>
    <w:rsid w:val="008216FB"/>
    <w:rsid w:val="008455AF"/>
    <w:rsid w:val="008866E4"/>
    <w:rsid w:val="00942ADD"/>
    <w:rsid w:val="00985EE5"/>
    <w:rsid w:val="00AF141E"/>
    <w:rsid w:val="00B04B13"/>
    <w:rsid w:val="00BE023A"/>
    <w:rsid w:val="00C41802"/>
    <w:rsid w:val="00C5100A"/>
    <w:rsid w:val="00C95DF0"/>
    <w:rsid w:val="00D738E6"/>
    <w:rsid w:val="00DC1385"/>
    <w:rsid w:val="00DD030D"/>
    <w:rsid w:val="00DD175D"/>
    <w:rsid w:val="00DF5CAF"/>
    <w:rsid w:val="00E373C0"/>
    <w:rsid w:val="00E96106"/>
    <w:rsid w:val="00EA2842"/>
    <w:rsid w:val="00F8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120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10</cp:revision>
  <cp:lastPrinted>2011-10-23T15:57:00Z</cp:lastPrinted>
  <dcterms:created xsi:type="dcterms:W3CDTF">2011-10-23T14:10:00Z</dcterms:created>
  <dcterms:modified xsi:type="dcterms:W3CDTF">2011-10-23T16:44:00Z</dcterms:modified>
</cp:coreProperties>
</file>