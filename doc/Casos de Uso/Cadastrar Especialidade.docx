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Pr="008455AF">
        <w:rPr>
          <w:lang w:val="pt-BR"/>
        </w:rPr>
        <w:t xml:space="preserve">Cadastro de </w:t>
      </w:r>
      <w:r w:rsidR="00AC1955">
        <w:rPr>
          <w:lang w:val="pt-BR"/>
        </w:rPr>
        <w:t>Especialidades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6977B7">
      <w:pPr>
        <w:pStyle w:val="Corpodetexto"/>
        <w:rPr>
          <w:lang w:val="pt-BR"/>
        </w:rPr>
      </w:pPr>
      <w:r>
        <w:rPr>
          <w:lang w:val="pt-BR"/>
        </w:rPr>
        <w:t>Administrador tenta cadastrar especialidades no sistema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6977B7" w:rsidP="00985EE5">
      <w:pPr>
        <w:pStyle w:val="Ttulo2"/>
      </w:pPr>
      <w:r>
        <w:rPr>
          <w:lang w:val="pt-BR"/>
        </w:rPr>
        <w:t>Administrador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6977B7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>O administrador solicita cadastrar uma especialidade no sistema</w:t>
      </w:r>
      <w:r w:rsidR="00EA2842" w:rsidRPr="008455AF">
        <w:rPr>
          <w:lang w:val="pt-BR"/>
        </w:rPr>
        <w:t>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6977B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 especialidade</w:t>
      </w:r>
      <w:r w:rsidR="00EA2842">
        <w:rPr>
          <w:rFonts w:ascii="Arial" w:hAnsi="Arial" w:cs="Arial"/>
          <w:lang w:val="pt-BR" w:eastAsia="pt-BR"/>
        </w:rPr>
        <w:t>:</w:t>
      </w:r>
    </w:p>
    <w:p w:rsidR="00EA2842" w:rsidRDefault="006977B7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Nome da especialidade (obrigatório);</w:t>
      </w:r>
    </w:p>
    <w:p w:rsidR="00EA2842" w:rsidRDefault="006977B7" w:rsidP="00EA2842">
      <w:pPr>
        <w:pStyle w:val="Corpodetexto"/>
        <w:ind w:left="1440"/>
        <w:rPr>
          <w:rFonts w:ascii="Arial" w:hAnsi="Arial" w:cs="Arial"/>
          <w:lang w:val="pt-BR" w:eastAsia="pt-BR"/>
        </w:rPr>
      </w:pPr>
      <w:r>
        <w:rPr>
          <w:rFonts w:ascii="Arial" w:hAnsi="Arial" w:cs="Arial"/>
          <w:lang w:val="pt-BR" w:eastAsia="pt-BR"/>
        </w:rPr>
        <w:t>b) Descrição da especialidade.</w:t>
      </w:r>
    </w:p>
    <w:p w:rsidR="00EA2842" w:rsidRPr="008455AF" w:rsidRDefault="006977B7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Administrador informa os dados necessários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A2842" w:rsidP="000E5836">
      <w:pPr>
        <w:pStyle w:val="Corpodetexto"/>
        <w:numPr>
          <w:ilvl w:val="0"/>
          <w:numId w:val="5"/>
        </w:numPr>
      </w:pPr>
      <w:r w:rsidRPr="00EA2842">
        <w:rPr>
          <w:rFonts w:ascii="Arial" w:hAnsi="Arial" w:cs="Arial"/>
          <w:lang w:val="pt-BR" w:eastAsia="pt-BR"/>
        </w:rPr>
        <w:t>Sistema valida os dados;</w:t>
      </w:r>
    </w:p>
    <w:p w:rsidR="00EA2842" w:rsidRPr="008455AF" w:rsidRDefault="006977B7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especialidade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6977B7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administrador que o cadastro foi efetuado e o caso de uso termina.</w:t>
      </w:r>
      <w:r w:rsidR="00EA2842">
        <w:rPr>
          <w:rFonts w:ascii="Arial" w:hAnsi="Arial" w:cs="Arial"/>
          <w:lang w:val="pt-BR" w:eastAsia="pt-BR"/>
        </w:rPr>
        <w:t>;</w:t>
      </w:r>
    </w:p>
    <w:p w:rsidR="00E96106" w:rsidRDefault="00E96106" w:rsidP="000E5836">
      <w:pPr>
        <w:pStyle w:val="Ttulo1"/>
      </w:pPr>
      <w:r>
        <w:t>Alternative Flows</w:t>
      </w:r>
    </w:p>
    <w:p w:rsidR="00E96106" w:rsidRPr="006977B7" w:rsidRDefault="006977B7" w:rsidP="000E5836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 especialidade está cadastrada</w:t>
      </w:r>
    </w:p>
    <w:p w:rsidR="00EA2842" w:rsidRDefault="006977B7" w:rsidP="006977B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 w:eastAsia="pt-BR"/>
        </w:rPr>
      </w:pPr>
      <w:r w:rsidRPr="006977B7">
        <w:rPr>
          <w:rFonts w:ascii="Arial" w:hAnsi="Arial" w:cs="Arial"/>
          <w:sz w:val="20"/>
          <w:szCs w:val="20"/>
          <w:lang w:val="pt-BR" w:eastAsia="pt-BR"/>
        </w:rPr>
        <w:t>Sistema notifica ao administrador que nem todas as informações obrigatórias foram informadas</w:t>
      </w:r>
    </w:p>
    <w:p w:rsidR="006977B7" w:rsidRPr="006977B7" w:rsidRDefault="006977B7" w:rsidP="006977B7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 w:eastAsia="pt-BR"/>
        </w:rPr>
      </w:pPr>
      <w:r w:rsidRPr="006977B7">
        <w:rPr>
          <w:rFonts w:ascii="Arial" w:hAnsi="Arial" w:cs="Arial"/>
          <w:sz w:val="20"/>
          <w:szCs w:val="20"/>
          <w:lang w:val="pt-BR" w:eastAsia="pt-BR"/>
        </w:rPr>
        <w:t>Volta para o passo 2 do fluxo básico</w:t>
      </w:r>
    </w:p>
    <w:p w:rsidR="00E96106" w:rsidRDefault="00EA2842" w:rsidP="000E5836">
      <w:pPr>
        <w:pStyle w:val="Ttulo2"/>
      </w:pPr>
      <w:r>
        <w:rPr>
          <w:rFonts w:cs="Arial"/>
          <w:lang w:val="pt-BR" w:eastAsia="pt-BR"/>
        </w:rPr>
        <w:t>Dados inválidos</w:t>
      </w:r>
    </w:p>
    <w:p w:rsidR="00115045" w:rsidRPr="008455AF" w:rsidRDefault="006977B7" w:rsidP="0011504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administrador que existem informações obrigatórias inválidas</w:t>
      </w:r>
    </w:p>
    <w:p w:rsidR="000300A0" w:rsidRDefault="00EA2842" w:rsidP="000300A0">
      <w:pPr>
        <w:pStyle w:val="Corpodetexto"/>
        <w:numPr>
          <w:ilvl w:val="0"/>
          <w:numId w:val="6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2 do fluxo básico</w:t>
      </w:r>
    </w:p>
    <w:p w:rsidR="000300A0" w:rsidRDefault="000300A0" w:rsidP="000300A0">
      <w:pPr>
        <w:pStyle w:val="Ttulo2"/>
        <w:rPr>
          <w:lang w:val="pt-BR" w:eastAsia="pt-BR"/>
        </w:rPr>
      </w:pPr>
      <w:r w:rsidRPr="000300A0">
        <w:rPr>
          <w:lang w:val="pt-BR" w:eastAsia="pt-BR"/>
        </w:rPr>
        <w:t>Nome de especialidade já existente</w:t>
      </w:r>
    </w:p>
    <w:p w:rsidR="000300A0" w:rsidRPr="000300A0" w:rsidRDefault="000300A0" w:rsidP="000300A0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administrador que o nome da especialidade informado já existe no sistema</w:t>
      </w:r>
    </w:p>
    <w:p w:rsidR="000300A0" w:rsidRPr="000300A0" w:rsidRDefault="000300A0" w:rsidP="000300A0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Volta para o passo 2 do fluxo básico</w:t>
      </w:r>
    </w:p>
    <w:p w:rsidR="000300A0" w:rsidRPr="000300A0" w:rsidRDefault="000300A0" w:rsidP="000300A0">
      <w:pPr>
        <w:pStyle w:val="Corpodetexto"/>
        <w:ind w:left="0"/>
        <w:rPr>
          <w:lang w:val="pt-BR"/>
        </w:rPr>
      </w:pP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6977B7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 especialidade está cadastrada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207" w:rsidRDefault="00427207">
      <w:r>
        <w:separator/>
      </w:r>
    </w:p>
  </w:endnote>
  <w:endnote w:type="continuationSeparator" w:id="1">
    <w:p w:rsidR="00427207" w:rsidRDefault="00427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B92CE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92CE1">
            <w:rPr>
              <w:rStyle w:val="Nmerodepgina"/>
              <w:sz w:val="20"/>
            </w:rPr>
            <w:fldChar w:fldCharType="separate"/>
          </w:r>
          <w:r w:rsidR="000300A0">
            <w:rPr>
              <w:rStyle w:val="Nmerodepgina"/>
              <w:noProof/>
              <w:sz w:val="20"/>
            </w:rPr>
            <w:t>1</w:t>
          </w:r>
          <w:r w:rsidR="00B92CE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B92CE1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B92CE1" w:rsidRPr="006F60B2">
            <w:rPr>
              <w:rStyle w:val="Nmerodepgina"/>
              <w:sz w:val="20"/>
              <w:szCs w:val="20"/>
            </w:rPr>
            <w:fldChar w:fldCharType="separate"/>
          </w:r>
          <w:r w:rsidR="000300A0">
            <w:rPr>
              <w:rStyle w:val="Nmerodepgina"/>
              <w:noProof/>
              <w:sz w:val="20"/>
              <w:szCs w:val="20"/>
            </w:rPr>
            <w:t>1</w:t>
          </w:r>
          <w:r w:rsidR="00B92CE1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207" w:rsidRDefault="00427207">
      <w:r>
        <w:separator/>
      </w:r>
    </w:p>
  </w:footnote>
  <w:footnote w:type="continuationSeparator" w:id="1">
    <w:p w:rsidR="00427207" w:rsidRDefault="00427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671F4C" w:rsidRDefault="00985EE5" w:rsidP="00671F4C">
          <w:pPr>
            <w:rPr>
              <w:sz w:val="20"/>
              <w:lang w:val="pt-BR"/>
            </w:rPr>
          </w:pPr>
          <w:r w:rsidRPr="00671F4C">
            <w:rPr>
              <w:sz w:val="20"/>
              <w:lang w:val="pt-BR"/>
            </w:rPr>
            <w:t xml:space="preserve">Use-case Specification:  </w:t>
          </w:r>
          <w:r w:rsidR="00671F4C" w:rsidRPr="00671F4C">
            <w:rPr>
              <w:sz w:val="20"/>
              <w:lang w:val="pt-BR"/>
            </w:rPr>
            <w:t>Cadastro de Especialidades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 w:rsidRPr="00671F4C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FD338BB"/>
    <w:multiLevelType w:val="hybridMultilevel"/>
    <w:tmpl w:val="C8D4FD96"/>
    <w:lvl w:ilvl="0" w:tplc="D1D4365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300A0"/>
    <w:rsid w:val="0005497B"/>
    <w:rsid w:val="000E5836"/>
    <w:rsid w:val="00115045"/>
    <w:rsid w:val="00143D6A"/>
    <w:rsid w:val="001751A2"/>
    <w:rsid w:val="0018603B"/>
    <w:rsid w:val="002E04CF"/>
    <w:rsid w:val="00427207"/>
    <w:rsid w:val="004542E5"/>
    <w:rsid w:val="004719BF"/>
    <w:rsid w:val="00671F4C"/>
    <w:rsid w:val="006977B7"/>
    <w:rsid w:val="006B0D38"/>
    <w:rsid w:val="006F60B2"/>
    <w:rsid w:val="008455AF"/>
    <w:rsid w:val="008866E4"/>
    <w:rsid w:val="00942ADD"/>
    <w:rsid w:val="00985EE5"/>
    <w:rsid w:val="00AC1955"/>
    <w:rsid w:val="00AF141E"/>
    <w:rsid w:val="00B92CE1"/>
    <w:rsid w:val="00DD175D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115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6</cp:revision>
  <cp:lastPrinted>2011-10-23T15:57:00Z</cp:lastPrinted>
  <dcterms:created xsi:type="dcterms:W3CDTF">2011-10-23T14:10:00Z</dcterms:created>
  <dcterms:modified xsi:type="dcterms:W3CDTF">2011-10-23T16:16:00Z</dcterms:modified>
</cp:coreProperties>
</file>